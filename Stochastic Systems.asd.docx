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60E66" w14:textId="310562C4" w:rsidR="00090484" w:rsidRPr="00DC696D" w:rsidRDefault="0091651A" w:rsidP="00090484">
      <w:pPr>
        <w:tabs>
          <w:tab w:val="left" w:pos="1846"/>
        </w:tabs>
      </w:pPr>
      <w:r>
        <w:rPr>
          <w:noProof/>
        </w:rPr>
        <w:drawing>
          <wp:inline distT="0" distB="0" distL="0" distR="0" wp14:anchorId="36AABDC3" wp14:editId="4F3EC365">
            <wp:extent cx="54768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484" w:rsidRPr="00D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49"/>
    <w:rsid w:val="00090484"/>
    <w:rsid w:val="00294B49"/>
    <w:rsid w:val="0091651A"/>
    <w:rsid w:val="00DC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5C3C"/>
  <w15:chartTrackingRefBased/>
  <w15:docId w15:val="{026FA4AF-BCEB-4EF9-A81D-409A1D49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7358-DE71-42E3-BE1F-5AA04382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R.D.Mould</dc:creator>
  <cp:keywords/>
  <dc:description/>
  <cp:lastModifiedBy>R.D.Mould</cp:lastModifiedBy>
  <cp:revision>1</cp:revision>
  <dcterms:created xsi:type="dcterms:W3CDTF">2018-11-04T11:25:00Z</dcterms:created>
  <dcterms:modified xsi:type="dcterms:W3CDTF">2018-11-04T15:36:00Z</dcterms:modified>
</cp:coreProperties>
</file>